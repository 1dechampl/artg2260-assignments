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105DD3">
      <w:pPr>
        <w:pStyle w:val="Title"/>
      </w:pPr>
      <w:r>
        <w:t>Louis Dechamps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105DD3">
            <w:pPr>
              <w:pStyle w:val="ContactInfo"/>
            </w:pPr>
            <w:r>
              <w:t>345 West 58</w:t>
            </w:r>
            <w:r w:rsidRPr="00105DD3">
              <w:rPr>
                <w:vertAlign w:val="superscript"/>
              </w:rPr>
              <w:t>th</w:t>
            </w:r>
            <w:r>
              <w:t xml:space="preserve"> Street, New York, 10019</w:t>
            </w:r>
            <w:r w:rsidR="00260D3F" w:rsidRPr="00843164">
              <w:t> | </w:t>
            </w:r>
            <w:r>
              <w:t>617-602-2033</w:t>
            </w:r>
            <w:r w:rsidR="00260D3F" w:rsidRPr="00843164">
              <w:t> | </w:t>
            </w:r>
            <w:r>
              <w:t>dechamps.l@husky.neu.edu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77048D43FBAE4FDCB143E6BBB881C599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B3843">
            <w:sdt>
              <w:sdtPr>
                <w:alias w:val="Enter objective:"/>
                <w:tag w:val="Enter objective:"/>
                <w:id w:val="396481143"/>
                <w:placeholder>
                  <w:docPart w:val="07CEB58AEFF247AB87A935FF233B245F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326097CAAF204A1A8694E455BC4ADBAC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843164" w:rsidRDefault="00DB3843" w:rsidP="00843164">
            <w:pPr>
              <w:spacing w:line="240" w:lineRule="auto"/>
            </w:pPr>
            <w:sdt>
              <w:sdtPr>
                <w:alias w:val="Enter skills and abilities:"/>
                <w:tag w:val="Enter skills and abilities:"/>
                <w:id w:val="-1951454830"/>
                <w:placeholder>
                  <w:docPart w:val="B090C8D17C5742FF967E7E24222C1837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xperience heading:"/>
        <w:tag w:val="Experience heading:"/>
        <w:id w:val="899876606"/>
        <w:placeholder>
          <w:docPart w:val="5B1FD0C6BF044EA69BEFBFCEB0ABA55B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DB3843" w:rsidP="00843164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06CE26DC1F3E4DFDA6FDFE2F52CFB45C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5424E62BBEFB4D5C9A5E7F8BA8793C51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DB3843" w:rsidP="00297EBC">
            <w:sdt>
              <w:sdtPr>
                <w:alias w:val="Enter Job Title 1:"/>
                <w:tag w:val="Enter Job Title 1:"/>
                <w:id w:val="-1093548063"/>
                <w:placeholder>
                  <w:docPart w:val="4428C150BA104683A79A7678D97565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1:"/>
                <w:tag w:val="Enter Company Name 1:"/>
                <w:id w:val="2063141089"/>
                <w:placeholder>
                  <w:docPart w:val="8BCFD07351414BFB9B937240492C898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44C0FD9A95E94F43A1BBE71EF4564813"/>
              </w:placeholder>
              <w:temporary/>
              <w:showingPlcHdr/>
              <w15:appearance w15:val="hidden"/>
            </w:sdtPr>
            <w:sdtEndPr/>
            <w:sdtContent>
              <w:p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:rsidTr="00843164">
        <w:tc>
          <w:tcPr>
            <w:tcW w:w="913" w:type="pct"/>
          </w:tcPr>
          <w:p w:rsidR="00843164" w:rsidRPr="00843164" w:rsidRDefault="00DB3843" w:rsidP="00843164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DDD57D4379A44BB595548C5E3DD28A31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61D1194AB7E04CD6971A5281B299F176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DB3843" w:rsidP="00297EBC">
            <w:sdt>
              <w:sdtPr>
                <w:alias w:val="Enter Job Title 2:"/>
                <w:tag w:val="Enter Job Title 2:"/>
                <w:id w:val="-1321334788"/>
                <w:placeholder>
                  <w:docPart w:val="789D8E46A31F489FBDF8A77B5497C0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F69218A01F8E4FFBA240FBF7F04E4B53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1747837258"/>
              <w:placeholder>
                <w:docPart w:val="C7D5357F2B3F4EB0ABC9E0B388A3671D"/>
              </w:placeholder>
              <w:temporary/>
              <w:showingPlcHdr/>
              <w15:appearance w15:val="hidden"/>
            </w:sdtPr>
            <w:sdtEndPr/>
            <w:sdtContent>
              <w:p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C59F57A2712548338674C37156C342DE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  <w:bookmarkEnd w:id="0" w:displacedByCustomXml="next"/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105DD3" w:rsidP="00297EBC">
            <w:pPr>
              <w:pStyle w:val="Date"/>
            </w:pPr>
            <w:r>
              <w:t>2017</w:t>
            </w:r>
            <w:r w:rsidR="00843164">
              <w:t>-</w:t>
            </w:r>
            <w:r>
              <w:t>Present</w:t>
            </w:r>
          </w:p>
        </w:tc>
        <w:tc>
          <w:tcPr>
            <w:tcW w:w="4087" w:type="pct"/>
          </w:tcPr>
          <w:p w:rsidR="00843164" w:rsidRPr="00843164" w:rsidRDefault="00105DD3" w:rsidP="00297EBC">
            <w:r>
              <w:t xml:space="preserve">Boston, </w:t>
            </w:r>
            <w:proofErr w:type="gramStart"/>
            <w:r>
              <w:t>MA</w:t>
            </w:r>
            <w:r w:rsidR="00843164" w:rsidRPr="00843164">
              <w:t>,  </w:t>
            </w:r>
            <w:r>
              <w:rPr>
                <w:rStyle w:val="Emphasis"/>
              </w:rPr>
              <w:t>Northeastern</w:t>
            </w:r>
            <w:proofErr w:type="gramEnd"/>
            <w:r>
              <w:rPr>
                <w:rStyle w:val="Emphasis"/>
              </w:rPr>
              <w:t xml:space="preserve"> University</w:t>
            </w:r>
          </w:p>
        </w:tc>
      </w:tr>
    </w:tbl>
    <w:sdt>
      <w:sdtPr>
        <w:alias w:val="Communication heading:"/>
        <w:tag w:val="Communication heading:"/>
        <w:id w:val="1856458219"/>
        <w:placeholder>
          <w:docPart w:val="762665DC6BD1489E8D845C0D480829FB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B3843" w:rsidP="00126049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2A6753DF811341FCB1E395608BA4A082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sdt>
      <w:sdtPr>
        <w:alias w:val="Leadership heading:"/>
        <w:tag w:val="Leadership heading:"/>
        <w:id w:val="-597258693"/>
        <w:placeholder>
          <w:docPart w:val="596FEBE3351F4F92819234C687D40627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B3843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A445DBA471B94C5F959AE3ACB9E62B53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843" w:rsidRDefault="00DB3843">
      <w:pPr>
        <w:spacing w:after="0"/>
      </w:pPr>
      <w:r>
        <w:separator/>
      </w:r>
    </w:p>
    <w:p w:rsidR="00DB3843" w:rsidRDefault="00DB3843"/>
  </w:endnote>
  <w:endnote w:type="continuationSeparator" w:id="0">
    <w:p w:rsidR="00DB3843" w:rsidRDefault="00DB3843">
      <w:pPr>
        <w:spacing w:after="0"/>
      </w:pPr>
      <w:r>
        <w:continuationSeparator/>
      </w:r>
    </w:p>
    <w:p w:rsidR="00DB3843" w:rsidRDefault="00DB3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05DD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843" w:rsidRDefault="00DB3843">
      <w:pPr>
        <w:spacing w:after="0"/>
      </w:pPr>
      <w:r>
        <w:separator/>
      </w:r>
    </w:p>
    <w:p w:rsidR="00DB3843" w:rsidRDefault="00DB3843"/>
  </w:footnote>
  <w:footnote w:type="continuationSeparator" w:id="0">
    <w:p w:rsidR="00DB3843" w:rsidRDefault="00DB3843">
      <w:pPr>
        <w:spacing w:after="0"/>
      </w:pPr>
      <w:r>
        <w:continuationSeparator/>
      </w:r>
    </w:p>
    <w:p w:rsidR="00DB3843" w:rsidRDefault="00DB38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D3"/>
    <w:rsid w:val="000C0CA7"/>
    <w:rsid w:val="000F2762"/>
    <w:rsid w:val="00105DD3"/>
    <w:rsid w:val="00126049"/>
    <w:rsid w:val="0014523F"/>
    <w:rsid w:val="00254924"/>
    <w:rsid w:val="002563E8"/>
    <w:rsid w:val="00260D3F"/>
    <w:rsid w:val="004827F9"/>
    <w:rsid w:val="00650306"/>
    <w:rsid w:val="00693B17"/>
    <w:rsid w:val="00762CE4"/>
    <w:rsid w:val="00797C46"/>
    <w:rsid w:val="00843164"/>
    <w:rsid w:val="00854E7D"/>
    <w:rsid w:val="008551F7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65641"/>
    <w:rsid w:val="00D81F4E"/>
    <w:rsid w:val="00DB3843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E98C6688-1DC4-4FAD-9041-D853355C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is'%20Surface%20Boi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048D43FBAE4FDCB143E6BBB881C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A9407-7B28-45CD-AABD-57545C82528D}"/>
      </w:docPartPr>
      <w:docPartBody>
        <w:p w:rsidR="00000000" w:rsidRDefault="00616C8A">
          <w:pPr>
            <w:pStyle w:val="77048D43FBAE4FDCB143E6BBB881C599"/>
          </w:pPr>
          <w:r w:rsidRPr="00843164">
            <w:t>Objective</w:t>
          </w:r>
        </w:p>
      </w:docPartBody>
    </w:docPart>
    <w:docPart>
      <w:docPartPr>
        <w:name w:val="07CEB58AEFF247AB87A935FF233B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AA079-2EAC-44DD-8FB7-BD94AB474C4C}"/>
      </w:docPartPr>
      <w:docPartBody>
        <w:p w:rsidR="00000000" w:rsidRDefault="00616C8A">
          <w:pPr>
            <w:pStyle w:val="07CEB58AEFF247AB87A935FF233B245F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326097CAAF204A1A8694E455BC4AD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3B86-1693-489F-A71E-921F6DC190B1}"/>
      </w:docPartPr>
      <w:docPartBody>
        <w:p w:rsidR="00000000" w:rsidRDefault="00616C8A">
          <w:pPr>
            <w:pStyle w:val="326097CAAF204A1A8694E455BC4ADBAC"/>
          </w:pPr>
          <w:r w:rsidRPr="00843164">
            <w:t>Skills &amp; Abilities</w:t>
          </w:r>
        </w:p>
      </w:docPartBody>
    </w:docPart>
    <w:docPart>
      <w:docPartPr>
        <w:name w:val="B090C8D17C5742FF967E7E24222C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37546-2420-471C-AB28-5B6A80715D29}"/>
      </w:docPartPr>
      <w:docPartBody>
        <w:p w:rsidR="00000000" w:rsidRDefault="00616C8A">
          <w:pPr>
            <w:pStyle w:val="B090C8D17C5742FF967E7E24222C1837"/>
          </w:pPr>
          <w:r w:rsidRPr="00843164">
            <w:t xml:space="preserve">On the Design tab </w:t>
          </w:r>
          <w:r w:rsidRPr="00843164">
            <w:t>of the ribbon, check out the Themes, Colors, and Fonts galleries to get a custom look with just a click.</w:t>
          </w:r>
        </w:p>
      </w:docPartBody>
    </w:docPart>
    <w:docPart>
      <w:docPartPr>
        <w:name w:val="5B1FD0C6BF044EA69BEFBFCEB0ABA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8400A-6A96-4076-B925-FC02C8CFE843}"/>
      </w:docPartPr>
      <w:docPartBody>
        <w:p w:rsidR="00000000" w:rsidRDefault="00616C8A">
          <w:pPr>
            <w:pStyle w:val="5B1FD0C6BF044EA69BEFBFCEB0ABA55B"/>
          </w:pPr>
          <w:r w:rsidRPr="00843164">
            <w:t>Experience</w:t>
          </w:r>
        </w:p>
      </w:docPartBody>
    </w:docPart>
    <w:docPart>
      <w:docPartPr>
        <w:name w:val="06CE26DC1F3E4DFDA6FDFE2F52CF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BA81-826E-40E5-9966-C8D725E5F6C5}"/>
      </w:docPartPr>
      <w:docPartBody>
        <w:p w:rsidR="00000000" w:rsidRDefault="00616C8A">
          <w:pPr>
            <w:pStyle w:val="06CE26DC1F3E4DFDA6FDFE2F52CFB45C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5424E62BBEFB4D5C9A5E7F8BA8793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4C75B-35D1-4DB8-AB31-75CDCB9032A5}"/>
      </w:docPartPr>
      <w:docPartBody>
        <w:p w:rsidR="00000000" w:rsidRDefault="00616C8A">
          <w:pPr>
            <w:pStyle w:val="5424E62BBEFB4D5C9A5E7F8BA8793C51"/>
          </w:pPr>
          <w:r w:rsidRPr="00843164">
            <w:t>To</w:t>
          </w:r>
        </w:p>
      </w:docPartBody>
    </w:docPart>
    <w:docPart>
      <w:docPartPr>
        <w:name w:val="4428C150BA104683A79A7678D9756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AF5E-AD89-49A0-9495-BFFC90E3CF05}"/>
      </w:docPartPr>
      <w:docPartBody>
        <w:p w:rsidR="00000000" w:rsidRDefault="00616C8A">
          <w:pPr>
            <w:pStyle w:val="4428C150BA104683A79A7678D97565E0"/>
          </w:pPr>
          <w:r w:rsidRPr="00843164">
            <w:t>Job Title</w:t>
          </w:r>
        </w:p>
      </w:docPartBody>
    </w:docPart>
    <w:docPart>
      <w:docPartPr>
        <w:name w:val="8BCFD07351414BFB9B937240492C8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0AECA-3A34-492F-B103-2C7981963A37}"/>
      </w:docPartPr>
      <w:docPartBody>
        <w:p w:rsidR="00000000" w:rsidRDefault="00616C8A">
          <w:pPr>
            <w:pStyle w:val="8BCFD07351414BFB9B937240492C898C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4C0FD9A95E94F43A1BBE71EF456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8070D-BB0B-4D60-A1D5-DDD4F4132753}"/>
      </w:docPartPr>
      <w:docPartBody>
        <w:p w:rsidR="00000000" w:rsidRDefault="00616C8A">
          <w:pPr>
            <w:pStyle w:val="44C0FD9A95E94F43A1BBE71EF4564813"/>
          </w:pPr>
          <w:r w:rsidRPr="00843164">
            <w:t>This is the place for a brief summary of your key responsibiliti</w:t>
          </w:r>
          <w:r w:rsidRPr="00843164">
            <w:t>es and most stellar accomplishments.</w:t>
          </w:r>
        </w:p>
      </w:docPartBody>
    </w:docPart>
    <w:docPart>
      <w:docPartPr>
        <w:name w:val="DDD57D4379A44BB595548C5E3DD28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137D9-6087-47D5-B029-82B2695102E6}"/>
      </w:docPartPr>
      <w:docPartBody>
        <w:p w:rsidR="00000000" w:rsidRDefault="00616C8A">
          <w:pPr>
            <w:pStyle w:val="DDD57D4379A44BB595548C5E3DD28A31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61D1194AB7E04CD6971A5281B299F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A2225-95D7-4420-BD1C-7C2CDD40AE7D}"/>
      </w:docPartPr>
      <w:docPartBody>
        <w:p w:rsidR="00000000" w:rsidRDefault="00616C8A">
          <w:pPr>
            <w:pStyle w:val="61D1194AB7E04CD6971A5281B299F176"/>
          </w:pPr>
          <w:r w:rsidRPr="00843164">
            <w:t>To</w:t>
          </w:r>
        </w:p>
      </w:docPartBody>
    </w:docPart>
    <w:docPart>
      <w:docPartPr>
        <w:name w:val="789D8E46A31F489FBDF8A77B5497C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3203F-83DF-4B23-809C-FA503A494F27}"/>
      </w:docPartPr>
      <w:docPartBody>
        <w:p w:rsidR="00000000" w:rsidRDefault="00616C8A">
          <w:pPr>
            <w:pStyle w:val="789D8E46A31F489FBDF8A77B5497C0E3"/>
          </w:pPr>
          <w:r w:rsidRPr="00843164">
            <w:t>Job Title</w:t>
          </w:r>
        </w:p>
      </w:docPartBody>
    </w:docPart>
    <w:docPart>
      <w:docPartPr>
        <w:name w:val="F69218A01F8E4FFBA240FBF7F04E4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4C83D-CCD5-4AA5-B32B-DDF4F48BFEC9}"/>
      </w:docPartPr>
      <w:docPartBody>
        <w:p w:rsidR="00000000" w:rsidRDefault="00616C8A">
          <w:pPr>
            <w:pStyle w:val="F69218A01F8E4FFBA240FBF7F04E4B53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C7D5357F2B3F4EB0ABC9E0B388A36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A4737-1A00-4D5D-B18C-6C7EA6B3C481}"/>
      </w:docPartPr>
      <w:docPartBody>
        <w:p w:rsidR="00000000" w:rsidRDefault="00616C8A">
          <w:pPr>
            <w:pStyle w:val="C7D5357F2B3F4EB0ABC9E0B388A3671D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59F57A2712548338674C37156C3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65762-F8A9-4A56-B0BE-CAAE897BFB32}"/>
      </w:docPartPr>
      <w:docPartBody>
        <w:p w:rsidR="00000000" w:rsidRDefault="00616C8A">
          <w:pPr>
            <w:pStyle w:val="C59F57A2712548338674C37156C342DE"/>
          </w:pPr>
          <w:r w:rsidRPr="00843164">
            <w:t>Education</w:t>
          </w:r>
        </w:p>
      </w:docPartBody>
    </w:docPart>
    <w:docPart>
      <w:docPartPr>
        <w:name w:val="762665DC6BD1489E8D845C0D48082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34BE-6143-4FCD-B6D8-D4B576F06D4D}"/>
      </w:docPartPr>
      <w:docPartBody>
        <w:p w:rsidR="00000000" w:rsidRDefault="00616C8A">
          <w:pPr>
            <w:pStyle w:val="762665DC6BD1489E8D845C0D480829FB"/>
          </w:pPr>
          <w:r w:rsidRPr="00843164">
            <w:t>Communication</w:t>
          </w:r>
        </w:p>
      </w:docPartBody>
    </w:docPart>
    <w:docPart>
      <w:docPartPr>
        <w:name w:val="2A6753DF811341FCB1E395608BA4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39C1F-8A47-4503-A47E-0F91D3A3B69F}"/>
      </w:docPartPr>
      <w:docPartBody>
        <w:p w:rsidR="00000000" w:rsidRDefault="00616C8A">
          <w:pPr>
            <w:pStyle w:val="2A6753DF811341FCB1E395608BA4A082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596FEBE3351F4F92819234C687D40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0C6F-1E5D-439B-8E83-C99943E7FC8F}"/>
      </w:docPartPr>
      <w:docPartBody>
        <w:p w:rsidR="00000000" w:rsidRDefault="00616C8A">
          <w:pPr>
            <w:pStyle w:val="596FEBE3351F4F92819234C687D40627"/>
          </w:pPr>
          <w:r w:rsidRPr="00843164">
            <w:t>Leadership</w:t>
          </w:r>
        </w:p>
      </w:docPartBody>
    </w:docPart>
    <w:docPart>
      <w:docPartPr>
        <w:name w:val="A445DBA471B94C5F959AE3ACB9E62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D4B2E-AA06-4F13-BC0E-F660044FC636}"/>
      </w:docPartPr>
      <w:docPartBody>
        <w:p w:rsidR="00000000" w:rsidRDefault="00616C8A">
          <w:pPr>
            <w:pStyle w:val="A445DBA471B94C5F959AE3ACB9E62B53"/>
          </w:pPr>
          <w:r w:rsidRPr="00843164">
            <w:t>Are y</w:t>
          </w:r>
          <w:r w:rsidRPr="00843164">
            <w:t>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8A"/>
    <w:rsid w:val="0061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12FA743864257A4A094B0D6582B5A">
    <w:name w:val="C2112FA743864257A4A094B0D6582B5A"/>
  </w:style>
  <w:style w:type="paragraph" w:customStyle="1" w:styleId="EF87A009784C4543AFEA3C623DD54710">
    <w:name w:val="EF87A009784C4543AFEA3C623DD54710"/>
  </w:style>
  <w:style w:type="paragraph" w:customStyle="1" w:styleId="886B9FBA8840492B98586B5CC585049E">
    <w:name w:val="886B9FBA8840492B98586B5CC585049E"/>
  </w:style>
  <w:style w:type="paragraph" w:customStyle="1" w:styleId="5ED38DB814244BEC91AFFFFB9CBDD865">
    <w:name w:val="5ED38DB814244BEC91AFFFFB9CBDD865"/>
  </w:style>
  <w:style w:type="paragraph" w:customStyle="1" w:styleId="77048D43FBAE4FDCB143E6BBB881C599">
    <w:name w:val="77048D43FBAE4FDCB143E6BBB881C599"/>
  </w:style>
  <w:style w:type="paragraph" w:customStyle="1" w:styleId="07CEB58AEFF247AB87A935FF233B245F">
    <w:name w:val="07CEB58AEFF247AB87A935FF233B245F"/>
  </w:style>
  <w:style w:type="paragraph" w:customStyle="1" w:styleId="326097CAAF204A1A8694E455BC4ADBAC">
    <w:name w:val="326097CAAF204A1A8694E455BC4ADBAC"/>
  </w:style>
  <w:style w:type="paragraph" w:customStyle="1" w:styleId="B090C8D17C5742FF967E7E24222C1837">
    <w:name w:val="B090C8D17C5742FF967E7E24222C1837"/>
  </w:style>
  <w:style w:type="paragraph" w:customStyle="1" w:styleId="5B1FD0C6BF044EA69BEFBFCEB0ABA55B">
    <w:name w:val="5B1FD0C6BF044EA69BEFBFCEB0ABA55B"/>
  </w:style>
  <w:style w:type="paragraph" w:customStyle="1" w:styleId="06CE26DC1F3E4DFDA6FDFE2F52CFB45C">
    <w:name w:val="06CE26DC1F3E4DFDA6FDFE2F52CFB45C"/>
  </w:style>
  <w:style w:type="paragraph" w:customStyle="1" w:styleId="5424E62BBEFB4D5C9A5E7F8BA8793C51">
    <w:name w:val="5424E62BBEFB4D5C9A5E7F8BA8793C51"/>
  </w:style>
  <w:style w:type="paragraph" w:customStyle="1" w:styleId="4428C150BA104683A79A7678D97565E0">
    <w:name w:val="4428C150BA104683A79A7678D97565E0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8BCFD07351414BFB9B937240492C898C">
    <w:name w:val="8BCFD07351414BFB9B937240492C898C"/>
  </w:style>
  <w:style w:type="paragraph" w:customStyle="1" w:styleId="44C0FD9A95E94F43A1BBE71EF4564813">
    <w:name w:val="44C0FD9A95E94F43A1BBE71EF4564813"/>
  </w:style>
  <w:style w:type="paragraph" w:customStyle="1" w:styleId="DDD57D4379A44BB595548C5E3DD28A31">
    <w:name w:val="DDD57D4379A44BB595548C5E3DD28A31"/>
  </w:style>
  <w:style w:type="paragraph" w:customStyle="1" w:styleId="61D1194AB7E04CD6971A5281B299F176">
    <w:name w:val="61D1194AB7E04CD6971A5281B299F176"/>
  </w:style>
  <w:style w:type="paragraph" w:customStyle="1" w:styleId="789D8E46A31F489FBDF8A77B5497C0E3">
    <w:name w:val="789D8E46A31F489FBDF8A77B5497C0E3"/>
  </w:style>
  <w:style w:type="paragraph" w:customStyle="1" w:styleId="F69218A01F8E4FFBA240FBF7F04E4B53">
    <w:name w:val="F69218A01F8E4FFBA240FBF7F04E4B53"/>
  </w:style>
  <w:style w:type="paragraph" w:customStyle="1" w:styleId="C7D5357F2B3F4EB0ABC9E0B388A3671D">
    <w:name w:val="C7D5357F2B3F4EB0ABC9E0B388A3671D"/>
  </w:style>
  <w:style w:type="paragraph" w:customStyle="1" w:styleId="C59F57A2712548338674C37156C342DE">
    <w:name w:val="C59F57A2712548338674C37156C342DE"/>
  </w:style>
  <w:style w:type="paragraph" w:customStyle="1" w:styleId="7D15B30DE3AA4F07BAF4B9EB32564699">
    <w:name w:val="7D15B30DE3AA4F07BAF4B9EB32564699"/>
  </w:style>
  <w:style w:type="paragraph" w:customStyle="1" w:styleId="798A3998EAAD40B6B647049086BBDD13">
    <w:name w:val="798A3998EAAD40B6B647049086BBDD13"/>
  </w:style>
  <w:style w:type="paragraph" w:customStyle="1" w:styleId="32AE8497C3034D5FB03A262437494E9C">
    <w:name w:val="32AE8497C3034D5FB03A262437494E9C"/>
  </w:style>
  <w:style w:type="paragraph" w:customStyle="1" w:styleId="313359DFE10A4C0CB7C91DBA78E55E46">
    <w:name w:val="313359DFE10A4C0CB7C91DBA78E55E46"/>
  </w:style>
  <w:style w:type="paragraph" w:customStyle="1" w:styleId="8AA01EA6EFC7425095144B9F083C1E8A">
    <w:name w:val="8AA01EA6EFC7425095144B9F083C1E8A"/>
  </w:style>
  <w:style w:type="paragraph" w:customStyle="1" w:styleId="762665DC6BD1489E8D845C0D480829FB">
    <w:name w:val="762665DC6BD1489E8D845C0D480829FB"/>
  </w:style>
  <w:style w:type="paragraph" w:customStyle="1" w:styleId="2A6753DF811341FCB1E395608BA4A082">
    <w:name w:val="2A6753DF811341FCB1E395608BA4A082"/>
  </w:style>
  <w:style w:type="paragraph" w:customStyle="1" w:styleId="596FEBE3351F4F92819234C687D40627">
    <w:name w:val="596FEBE3351F4F92819234C687D40627"/>
  </w:style>
  <w:style w:type="paragraph" w:customStyle="1" w:styleId="A445DBA471B94C5F959AE3ACB9E62B53">
    <w:name w:val="A445DBA471B94C5F959AE3ACB9E62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Louis' Surface Boi</dc:creator>
  <cp:lastModifiedBy>Louis Charles Dechamps</cp:lastModifiedBy>
  <cp:revision>1</cp:revision>
  <dcterms:created xsi:type="dcterms:W3CDTF">2018-04-19T16:49:00Z</dcterms:created>
  <dcterms:modified xsi:type="dcterms:W3CDTF">2018-04-19T16:52:00Z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